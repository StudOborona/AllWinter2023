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8451" w14:textId="77FBEE0D" w:rsidR="00567E3A" w:rsidRDefault="00000000">
      <w:r>
        <w:t>Задание</w:t>
      </w:r>
      <w:r w:rsidR="000209FF" w:rsidRPr="000209FF">
        <w:t xml:space="preserve">: </w:t>
      </w:r>
      <w:r>
        <w:t xml:space="preserve">Написать базовые положения соглашения об уровне обслуживания портала ИТ-поддержки со стороны внешнего подрядчика. Выделить три уровня приоритета, критерии определения приоритета и временные характеристики. </w:t>
      </w:r>
    </w:p>
    <w:p w14:paraId="623E0019" w14:textId="77777777" w:rsidR="00567E3A" w:rsidRDefault="00567E3A"/>
    <w:p w14:paraId="7F96B5D7" w14:textId="77777777" w:rsidR="00567E3A" w:rsidRDefault="00000000"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Level</w:t>
      </w:r>
      <w:r>
        <w:t xml:space="preserve"> </w:t>
      </w:r>
      <w:r>
        <w:rPr>
          <w:lang w:val="en-US"/>
        </w:rPr>
        <w:t>Agreement</w:t>
      </w:r>
      <w:r>
        <w:t xml:space="preserve"> (соглашение об уровне обслуживания)</w:t>
      </w:r>
    </w:p>
    <w:p w14:paraId="53CAF57C" w14:textId="77777777" w:rsidR="00567E3A" w:rsidRDefault="00567E3A"/>
    <w:p w14:paraId="2C3883F8" w14:textId="77777777" w:rsidR="00567E3A" w:rsidRDefault="00000000">
      <w:r>
        <w:t>1. Наименование системы</w:t>
      </w:r>
    </w:p>
    <w:p w14:paraId="0F2B867B" w14:textId="77777777" w:rsidR="00567E3A" w:rsidRDefault="00000000">
      <w:r>
        <w:t xml:space="preserve">    Веб-приложение "Портал ИТ-поддержки"</w:t>
      </w:r>
    </w:p>
    <w:p w14:paraId="13D2D7CE" w14:textId="77777777" w:rsidR="00567E3A" w:rsidRDefault="00567E3A"/>
    <w:p w14:paraId="1AADB961" w14:textId="77777777" w:rsidR="00567E3A" w:rsidRDefault="00000000">
      <w:r>
        <w:t>2. Глоссарий</w:t>
      </w:r>
    </w:p>
    <w:p w14:paraId="15AD72EA" w14:textId="77777777" w:rsidR="00567E3A" w:rsidRDefault="00000000">
      <w:r>
        <w:t xml:space="preserve">    1. Портал ИТ-поддержки - веб-приложение, связывающее сотрудников поддержки и клиентов поддержки</w:t>
      </w:r>
    </w:p>
    <w:p w14:paraId="3A1E4915" w14:textId="77777777" w:rsidR="00567E3A" w:rsidRDefault="00000000">
      <w:r>
        <w:t xml:space="preserve">    2. Сотрудник ИТ-поддержки - сотрудник, в чьи обязанности входит работа с обращениями клиентов и их разрешение</w:t>
      </w:r>
    </w:p>
    <w:p w14:paraId="36E68ECF" w14:textId="77777777" w:rsidR="00567E3A" w:rsidRDefault="00000000">
      <w:r>
        <w:t xml:space="preserve">    3. Клиент ИТ-поддержки - сотрудник предприятия, которому для работы необходима компьютерная техника и соответствующее его деятельности ПО.</w:t>
      </w:r>
    </w:p>
    <w:p w14:paraId="46016F6B" w14:textId="77777777" w:rsidR="00567E3A" w:rsidRDefault="00567E3A"/>
    <w:p w14:paraId="401C3C01" w14:textId="77777777" w:rsidR="00567E3A" w:rsidRDefault="00000000">
      <w:r>
        <w:t>3. Технологии разработки</w:t>
      </w:r>
    </w:p>
    <w:p w14:paraId="1636CDEE" w14:textId="77777777" w:rsidR="00567E3A" w:rsidRDefault="00000000">
      <w:r>
        <w:t xml:space="preserve">    Система разработана с использованием </w:t>
      </w:r>
      <w:r>
        <w:rPr>
          <w:lang w:val="en-US"/>
        </w:rPr>
        <w:t>PHP</w:t>
      </w:r>
      <w:r>
        <w:t xml:space="preserve"> (на серверной стороне) и </w:t>
      </w:r>
      <w:r>
        <w:rPr>
          <w:lang w:val="en-US"/>
        </w:rPr>
        <w:t>JavaScript</w:t>
      </w:r>
      <w:r>
        <w:t xml:space="preserve"> с фреймворком </w:t>
      </w:r>
      <w:proofErr w:type="spellStart"/>
      <w:r>
        <w:rPr>
          <w:lang w:val="en-US"/>
        </w:rPr>
        <w:t>VueJS</w:t>
      </w:r>
      <w:proofErr w:type="spellEnd"/>
      <w:r>
        <w:t xml:space="preserve"> (на клиентской стороне)</w:t>
      </w:r>
    </w:p>
    <w:p w14:paraId="4F86D596" w14:textId="77777777" w:rsidR="00567E3A" w:rsidRDefault="00567E3A"/>
    <w:p w14:paraId="02BCC931" w14:textId="77777777" w:rsidR="00567E3A" w:rsidRDefault="00000000">
      <w:r>
        <w:t>4. Компоненты системы</w:t>
      </w:r>
    </w:p>
    <w:p w14:paraId="1F7F0D48" w14:textId="77777777" w:rsidR="00567E3A" w:rsidRDefault="00000000">
      <w:r>
        <w:t xml:space="preserve">    1. Веб-приложение клиента поддержки</w:t>
      </w:r>
    </w:p>
    <w:p w14:paraId="682D4AA3" w14:textId="77777777" w:rsidR="00567E3A" w:rsidRDefault="00000000">
      <w:r>
        <w:t xml:space="preserve">    2. Веб-приложение сотрудника поддержки</w:t>
      </w:r>
    </w:p>
    <w:p w14:paraId="2C954AFF" w14:textId="77777777" w:rsidR="00567E3A" w:rsidRDefault="00567E3A"/>
    <w:p w14:paraId="766AF52C" w14:textId="77777777" w:rsidR="00567E3A" w:rsidRDefault="00000000">
      <w:r>
        <w:t>5. Границы действия</w:t>
      </w:r>
    </w:p>
    <w:p w14:paraId="004C7F57" w14:textId="77777777" w:rsidR="00567E3A" w:rsidRDefault="00000000">
      <w:r>
        <w:t xml:space="preserve">    1. Территориальные</w:t>
      </w:r>
    </w:p>
    <w:p w14:paraId="11BDE4E1" w14:textId="77777777" w:rsidR="00567E3A" w:rsidRDefault="00000000">
      <w:r>
        <w:t xml:space="preserve">        1. Система предназначена для русскоязычных пользователей</w:t>
      </w:r>
    </w:p>
    <w:p w14:paraId="3D024F07" w14:textId="77777777" w:rsidR="00567E3A" w:rsidRDefault="00000000">
      <w:r>
        <w:t xml:space="preserve">        2. Поддержка осуществляется удалённо</w:t>
      </w:r>
    </w:p>
    <w:p w14:paraId="1C9E85BC" w14:textId="77777777" w:rsidR="00567E3A" w:rsidRDefault="00000000">
      <w:r>
        <w:t xml:space="preserve">    2. Временные</w:t>
      </w:r>
    </w:p>
    <w:p w14:paraId="087D4036" w14:textId="77777777" w:rsidR="00567E3A" w:rsidRDefault="00000000">
      <w:r>
        <w:t xml:space="preserve">        1. 5*9 МСК (будни, с 9 до 18)</w:t>
      </w:r>
    </w:p>
    <w:p w14:paraId="481512F6" w14:textId="77777777" w:rsidR="00567E3A" w:rsidRDefault="00000000">
      <w:r>
        <w:t xml:space="preserve">        2. Иные технические работы и обновления предполагаются в нерабочее время в часы наименьшей загруженности (по будням после 22.00 и по субботам до 12.00)</w:t>
      </w:r>
    </w:p>
    <w:p w14:paraId="6B853BCF" w14:textId="77777777" w:rsidR="00567E3A" w:rsidRDefault="00000000">
      <w:r>
        <w:t xml:space="preserve">    3. Функциональные</w:t>
      </w:r>
    </w:p>
    <w:p w14:paraId="7154693C" w14:textId="77777777" w:rsidR="00567E3A" w:rsidRDefault="00000000">
      <w:r>
        <w:t xml:space="preserve">        1. Осуществляется поддержка полного функционала веб-приложения (система инсталлируется на сервере, доступ к ней осуществляется посредством браузера, клиенту не требуется загружать что-либо дополнительно) </w:t>
      </w:r>
    </w:p>
    <w:p w14:paraId="4E561882" w14:textId="77777777" w:rsidR="00567E3A" w:rsidRDefault="00000000">
      <w:r>
        <w:t xml:space="preserve">        2. Такие проблемы, как некорректное визуальное отображение (например, текст выехал за рамки поля), не являются инцидентами</w:t>
      </w:r>
    </w:p>
    <w:p w14:paraId="57F71ADA" w14:textId="77777777" w:rsidR="00567E3A" w:rsidRDefault="00567E3A"/>
    <w:p w14:paraId="3DCDFF0D" w14:textId="77777777" w:rsidR="00567E3A" w:rsidRDefault="00000000">
      <w:r>
        <w:t>6. Способ обращения</w:t>
      </w:r>
    </w:p>
    <w:p w14:paraId="22BE781B" w14:textId="77777777" w:rsidR="00567E3A" w:rsidRDefault="00000000">
      <w:r>
        <w:t xml:space="preserve">    1. По всем инцидентам и предложениям стоит обращаться к инцидент менеджеру на электронную почту </w:t>
      </w:r>
      <w:proofErr w:type="spellStart"/>
      <w:r>
        <w:rPr>
          <w:lang w:val="en-US"/>
        </w:rPr>
        <w:t>bestITportal</w:t>
      </w:r>
      <w:proofErr w:type="spellEnd"/>
      <w:r>
        <w:t>@</w:t>
      </w:r>
      <w:proofErr w:type="spellStart"/>
      <w:r>
        <w:rPr>
          <w:lang w:val="en-US"/>
        </w:rPr>
        <w:t>yandex</w:t>
      </w:r>
      <w:proofErr w:type="spellEnd"/>
      <w:r>
        <w:t>.</w:t>
      </w:r>
      <w:r>
        <w:rPr>
          <w:lang w:val="en-US"/>
        </w:rPr>
        <w:t>google</w:t>
      </w:r>
    </w:p>
    <w:p w14:paraId="00126A3F" w14:textId="77777777" w:rsidR="00567E3A" w:rsidRDefault="00567E3A"/>
    <w:p w14:paraId="5D829C78" w14:textId="77777777" w:rsidR="00567E3A" w:rsidRDefault="00567E3A"/>
    <w:p w14:paraId="76B9A087" w14:textId="77777777" w:rsidR="00567E3A" w:rsidRDefault="00567E3A"/>
    <w:p w14:paraId="4A5048F6" w14:textId="77777777" w:rsidR="00567E3A" w:rsidRDefault="00567E3A"/>
    <w:p w14:paraId="050BF131" w14:textId="77777777" w:rsidR="00567E3A" w:rsidRDefault="00000000">
      <w:r>
        <w:t>7. Список услуг</w:t>
      </w:r>
    </w:p>
    <w:p w14:paraId="3630A6E3" w14:textId="77777777" w:rsidR="00567E3A" w:rsidRDefault="00000000">
      <w:r>
        <w:t xml:space="preserve">    1. Регистрация клиентских обращений</w:t>
      </w:r>
    </w:p>
    <w:p w14:paraId="037F3440" w14:textId="77777777" w:rsidR="00567E3A" w:rsidRDefault="00000000">
      <w:r>
        <w:lastRenderedPageBreak/>
        <w:t xml:space="preserve">        Регистрация клиентских обращений осуществляется через клиентское веб-приложение</w:t>
      </w:r>
    </w:p>
    <w:p w14:paraId="4204304D" w14:textId="77777777" w:rsidR="00567E3A" w:rsidRDefault="00000000">
      <w:r>
        <w:t xml:space="preserve">    2. Назначение статуса клиентским обращениям</w:t>
      </w:r>
    </w:p>
    <w:p w14:paraId="35BDC487" w14:textId="77777777" w:rsidR="00567E3A" w:rsidRDefault="00000000">
      <w:r>
        <w:t xml:space="preserve">        Назначение статуса клиентским обращениям осуществляется через веб-приложение сотрудника ИТ-поддержки</w:t>
      </w:r>
    </w:p>
    <w:p w14:paraId="4C293E9E" w14:textId="77777777" w:rsidR="00567E3A" w:rsidRDefault="00000000">
      <w:r>
        <w:t xml:space="preserve">    3. Решение инцидентов, о которых клиенты сообщают в обращениях</w:t>
      </w:r>
    </w:p>
    <w:p w14:paraId="6554097D" w14:textId="77777777" w:rsidR="00567E3A" w:rsidRDefault="00000000">
      <w:r>
        <w:t xml:space="preserve">        1. Работа с техническим оборудованием (компьютеры, принтеры и </w:t>
      </w:r>
      <w:proofErr w:type="gramStart"/>
      <w:r>
        <w:t>т.д.</w:t>
      </w:r>
      <w:proofErr w:type="gramEnd"/>
      <w:r>
        <w:t>)</w:t>
      </w:r>
    </w:p>
    <w:p w14:paraId="63FCF54C" w14:textId="77777777" w:rsidR="00567E3A" w:rsidRDefault="00000000">
      <w:r>
        <w:t xml:space="preserve">        2. Работа с программным обеспечением на исправном оборудовании (установка ПО, удаление ПО и </w:t>
      </w:r>
      <w:proofErr w:type="gramStart"/>
      <w:r>
        <w:t>т.д.</w:t>
      </w:r>
      <w:proofErr w:type="gramEnd"/>
      <w:r>
        <w:t>)</w:t>
      </w:r>
    </w:p>
    <w:p w14:paraId="7A5B4C3B" w14:textId="77777777" w:rsidR="00567E3A" w:rsidRDefault="00567E3A"/>
    <w:p w14:paraId="1B887BA8" w14:textId="77777777" w:rsidR="00567E3A" w:rsidRDefault="00000000">
      <w:r>
        <w:t>8. Приоритеты, связанные с клиентскими обращениями</w:t>
      </w:r>
      <w:r>
        <w:rPr>
          <w:noProof/>
          <w:lang w:val="en-US"/>
        </w:rPr>
        <w:drawing>
          <wp:inline distT="0" distB="0" distL="0" distR="0" wp14:anchorId="5DFC9832" wp14:editId="3E67B0E6">
            <wp:extent cx="5940425" cy="2893060"/>
            <wp:effectExtent l="0" t="0" r="3175" b="254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C88B" w14:textId="77777777" w:rsidR="00C90AFB" w:rsidRDefault="00C90AFB">
      <w:r>
        <w:separator/>
      </w:r>
    </w:p>
  </w:endnote>
  <w:endnote w:type="continuationSeparator" w:id="0">
    <w:p w14:paraId="7F86E078" w14:textId="77777777" w:rsidR="00C90AFB" w:rsidRDefault="00C9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7453" w14:textId="77777777" w:rsidR="00C90AFB" w:rsidRDefault="00C90AFB">
      <w:r>
        <w:separator/>
      </w:r>
    </w:p>
  </w:footnote>
  <w:footnote w:type="continuationSeparator" w:id="0">
    <w:p w14:paraId="01C1F572" w14:textId="77777777" w:rsidR="00C90AFB" w:rsidRDefault="00C90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F"/>
    <w:rsid w:val="000209FF"/>
    <w:rsid w:val="00567E3A"/>
    <w:rsid w:val="00C9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D8C8"/>
  <w15:docId w15:val="{EB7451A6-BB66-4089-BB2F-9B3521B1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0;&#1040;\&#1055;&#1088;&#1080;&#1084;&#1077;&#1088;&#1099;%20&#1079;&#1072;&#1076;&#1072;&#1085;&#1080;&#1081;\v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v2.dotx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SergeyM</dc:creator>
  <cp:keywords/>
  <dc:description/>
  <cp:lastModifiedBy>Маслов Сергей Сергеевич</cp:lastModifiedBy>
  <cp:revision>1</cp:revision>
  <dcterms:created xsi:type="dcterms:W3CDTF">2022-12-23T17:06:00Z</dcterms:created>
  <dcterms:modified xsi:type="dcterms:W3CDTF">2022-12-23T17:07:00Z</dcterms:modified>
</cp:coreProperties>
</file>